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FB917D" w14:textId="77777777" w:rsidR="00675117" w:rsidRDefault="00675117" w:rsidP="0000358C"/>
    <w:sectPr w:rsidR="00675117">
      <w:headerReference w:type="default" r:id="rId6"/>
      <w:pgSz w:w="595.30pt" w:h="841.90pt"/>
      <w:pgMar w:top="72pt" w:right="72pt" w:bottom="35.40pt" w:left="72pt" w:header="35.40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10699E4" w14:textId="77777777" w:rsidR="00B17B16" w:rsidRDefault="00B17B16">
      <w:pPr>
        <w:spacing w:after="0pt" w:line="12pt" w:lineRule="auto"/>
      </w:pPr>
      <w:r>
        <w:separator/>
      </w:r>
    </w:p>
  </w:endnote>
  <w:endnote w:type="continuationSeparator" w:id="0">
    <w:p w14:paraId="7652B0B1" w14:textId="77777777" w:rsidR="00B17B16" w:rsidRDefault="00B17B1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characterSet="iso-8859-1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characterSet="iso-8859-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4B77ED6" w14:textId="77777777" w:rsidR="00B17B16" w:rsidRDefault="00B17B16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135773D7" w14:textId="77777777" w:rsidR="00B17B16" w:rsidRDefault="00B17B16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E54A7C6" w14:textId="24841A43" w:rsidR="002B6DA6" w:rsidRDefault="00E87764" w:rsidP="004168F2">
    <w:pPr>
      <w:pStyle w:val="NoSpacing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1C1110" wp14:editId="37C74A56">
          <wp:simplePos x="0" y="0"/>
          <wp:positionH relativeFrom="column">
            <wp:posOffset>4217039</wp:posOffset>
          </wp:positionH>
          <wp:positionV relativeFrom="paragraph">
            <wp:posOffset>-720</wp:posOffset>
          </wp:positionV>
          <wp:extent cx="1523880" cy="280800"/>
          <wp:effectExtent l="0" t="0" r="120" b="4950"/>
          <wp:wrapNone/>
          <wp:docPr id="1" name="Picture 4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3880" cy="280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4168F2">
      <w:t>Calculations App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17"/>
    <w:rsid w:val="0000358C"/>
    <w:rsid w:val="000C5BF5"/>
    <w:rsid w:val="00312F82"/>
    <w:rsid w:val="004168F2"/>
    <w:rsid w:val="00675117"/>
    <w:rsid w:val="007F1401"/>
    <w:rsid w:val="00B17B16"/>
    <w:rsid w:val="00E31155"/>
    <w:rsid w:val="00E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FB512"/>
  <w15:docId w15:val="{567587B2-D888-40CD-98E2-B613FC95678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8pt" w:line="12.55pt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58C"/>
    <w:pPr>
      <w:suppressAutoHyphens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58C"/>
    <w:pPr>
      <w:keepNext/>
      <w:keepLines/>
      <w:spacing w:before="12pt" w:after="0pt"/>
      <w:outlineLvl w:val="0"/>
    </w:pPr>
    <w:rPr>
      <w:rFonts w:ascii="Franklin Gothic Demi" w:eastAsiaTheme="majorEastAsia" w:hAnsi="Franklin Gothic Demi" w:cstheme="majorBidi"/>
      <w:color w:val="F15A2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BF5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BF5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BF5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BF5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BF5"/>
    <w:pPr>
      <w:keepNext/>
      <w:keepLines/>
      <w:spacing w:before="2pt" w:after="0p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5BF5"/>
    <w:pPr>
      <w:keepNext/>
      <w:keepLines/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5BF5"/>
    <w:pPr>
      <w:keepNext/>
      <w:keepLines/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5BF5"/>
    <w:pPr>
      <w:keepNext/>
      <w:keepLines/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225.65pt"/>
        <w:tab w:val="end" w:pos="451.30pt"/>
      </w:tabs>
      <w:spacing w:after="0pt" w:line="12pt" w:lineRule="auto"/>
    </w:pPr>
  </w:style>
  <w:style w:type="paragraph" w:styleId="Footer">
    <w:name w:val="footer"/>
    <w:basedOn w:val="Normal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00358C"/>
    <w:rPr>
      <w:rFonts w:ascii="Franklin Gothic Demi" w:eastAsiaTheme="majorEastAsia" w:hAnsi="Franklin Gothic Demi" w:cstheme="majorBidi"/>
      <w:color w:val="F15A2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5B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C5B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C5B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C5B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C5B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C5B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C5BF5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168F2"/>
    <w:pPr>
      <w:suppressAutoHyphens/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Alex%20Baalham\source\repos\Calcs\Calcs\resources\Calculation_Template.dotx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Calculation_Template.dotx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Baalham</dc:creator>
  <dc:description/>
  <cp:lastModifiedBy>Alex Baalham</cp:lastModifiedBy>
  <cp:revision>5</cp:revision>
  <dcterms:created xsi:type="dcterms:W3CDTF">2019-01-25T11:02:00Z</dcterms:created>
  <dcterms:modified xsi:type="dcterms:W3CDTF">2019-01-25T21:12:00Z</dcterms:modified>
</cp:coreProperties>
</file>